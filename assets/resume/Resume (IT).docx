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9C325" w14:textId="77777777" w:rsidR="00BD5EAB" w:rsidRDefault="00BD5EAB" w:rsidP="00BD5EAB">
      <w:pPr>
        <w:pStyle w:val="Header"/>
        <w:jc w:val="center"/>
        <w:rPr>
          <w:b/>
          <w:color w:val="auto"/>
          <w:sz w:val="28"/>
        </w:rPr>
      </w:pPr>
      <w:r>
        <w:rPr>
          <w:b/>
          <w:color w:val="auto"/>
          <w:sz w:val="28"/>
        </w:rPr>
        <w:t>Patrick Armstrong</w:t>
      </w:r>
    </w:p>
    <w:p w14:paraId="3730371C" w14:textId="29E87586" w:rsidR="00BD5EAB" w:rsidRDefault="0027650B" w:rsidP="00BD5EAB">
      <w:pPr>
        <w:spacing w:after="0"/>
        <w:jc w:val="center"/>
        <w:rPr>
          <w:color w:val="auto"/>
        </w:rPr>
      </w:pPr>
      <w:r>
        <w:rPr>
          <w:color w:val="auto"/>
        </w:rPr>
        <w:t>Unit 111 668 Bourke St. Melbourne, Victoria, Australia, 3000</w:t>
      </w:r>
    </w:p>
    <w:p w14:paraId="4FBF10C0" w14:textId="379B4C91" w:rsidR="00BD5EAB" w:rsidRDefault="00BD5EAB" w:rsidP="00BD5EAB">
      <w:pPr>
        <w:spacing w:after="0"/>
        <w:jc w:val="center"/>
        <w:rPr>
          <w:color w:val="auto"/>
        </w:rPr>
      </w:pPr>
      <w:r>
        <w:rPr>
          <w:color w:val="auto"/>
        </w:rPr>
        <w:t>0413 340 426 | </w:t>
      </w:r>
      <w:hyperlink r:id="rId8" w:history="1">
        <w:r>
          <w:rPr>
            <w:rStyle w:val="Hyperlink"/>
          </w:rPr>
          <w:t>pxarmstrong10@outlook.com</w:t>
        </w:r>
      </w:hyperlink>
    </w:p>
    <w:p w14:paraId="6FF27EF2" w14:textId="353809B5" w:rsidR="00BD5EAB" w:rsidRDefault="00BD5EAB" w:rsidP="00BD5EAB">
      <w:pPr>
        <w:tabs>
          <w:tab w:val="right" w:pos="9923"/>
        </w:tabs>
        <w:spacing w:after="80" w:line="276" w:lineRule="auto"/>
        <w:rPr>
          <w:rFonts w:cs="Arial"/>
          <w:color w:val="auto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E14566B" wp14:editId="534C67D4">
                <wp:simplePos x="0" y="0"/>
                <wp:positionH relativeFrom="margin">
                  <wp:posOffset>-7620</wp:posOffset>
                </wp:positionH>
                <wp:positionV relativeFrom="paragraph">
                  <wp:posOffset>240030</wp:posOffset>
                </wp:positionV>
                <wp:extent cx="63055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5550" cy="0"/>
                        </a:xfrm>
                        <a:prstGeom prst="line">
                          <a:avLst/>
                        </a:prstGeom>
                        <a:ln w="12700"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032F6C" id="Straight Connector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from="-.6pt,18.9pt" to="495.9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" strokecolor="#39a5b7 [3204]" strokeweight="1pt">
                <v:stroke joinstyle="miter"/>
                <w10:wrap anchorx="margin"/>
              </v:line>
            </w:pict>
          </mc:Fallback>
        </mc:AlternateContent>
      </w:r>
      <w:r>
        <w:rPr>
          <w:rFonts w:cs="Arial"/>
          <w:b/>
          <w:caps/>
          <w:color w:val="auto"/>
          <w:sz w:val="24"/>
        </w:rPr>
        <w:t>Work objective</w:t>
      </w:r>
      <w:r>
        <w:rPr>
          <w:rFonts w:cs="Arial"/>
          <w:b/>
          <w:color w:val="auto"/>
          <w:sz w:val="24"/>
        </w:rPr>
        <w:tab/>
      </w:r>
    </w:p>
    <w:p w14:paraId="44FD0B04" w14:textId="503E2B24" w:rsidR="00BD5EAB" w:rsidRDefault="00BD5EAB" w:rsidP="00BD5EAB">
      <w:pPr>
        <w:rPr>
          <w:color w:val="auto"/>
        </w:rPr>
      </w:pPr>
      <w:r>
        <w:rPr>
          <w:color w:val="auto"/>
        </w:rPr>
        <w:t xml:space="preserve">Seeking to leverage my background in </w:t>
      </w:r>
      <w:r w:rsidR="00183A9F">
        <w:rPr>
          <w:color w:val="auto"/>
        </w:rPr>
        <w:t>Customer Service</w:t>
      </w:r>
      <w:r w:rsidR="00E26D2A">
        <w:rPr>
          <w:color w:val="auto"/>
        </w:rPr>
        <w:t>, Computer Hardware</w:t>
      </w:r>
      <w:r w:rsidR="00BB119B">
        <w:rPr>
          <w:color w:val="auto"/>
        </w:rPr>
        <w:t>,</w:t>
      </w:r>
      <w:r w:rsidR="00223156">
        <w:rPr>
          <w:color w:val="auto"/>
        </w:rPr>
        <w:t xml:space="preserve"> </w:t>
      </w:r>
      <w:r w:rsidR="003A3C44">
        <w:rPr>
          <w:color w:val="auto"/>
        </w:rPr>
        <w:t xml:space="preserve">and </w:t>
      </w:r>
      <w:r w:rsidR="00EA0E8C">
        <w:rPr>
          <w:color w:val="auto"/>
        </w:rPr>
        <w:t>Consulting</w:t>
      </w:r>
      <w:r w:rsidR="003A3C44">
        <w:rPr>
          <w:color w:val="auto"/>
        </w:rPr>
        <w:t xml:space="preserve"> </w:t>
      </w:r>
      <w:r>
        <w:rPr>
          <w:color w:val="auto"/>
        </w:rPr>
        <w:t xml:space="preserve">to help better serve </w:t>
      </w:r>
      <w:r w:rsidR="00E26D2A">
        <w:rPr>
          <w:color w:val="auto"/>
        </w:rPr>
        <w:t>your company</w:t>
      </w:r>
      <w:r>
        <w:rPr>
          <w:color w:val="auto"/>
        </w:rPr>
        <w:t xml:space="preserve">, while gaining experience in </w:t>
      </w:r>
      <w:r w:rsidR="00EA0E8C">
        <w:rPr>
          <w:color w:val="auto"/>
        </w:rPr>
        <w:t xml:space="preserve">Customer Service and </w:t>
      </w:r>
      <w:r w:rsidR="00E26D2A">
        <w:rPr>
          <w:color w:val="auto"/>
        </w:rPr>
        <w:t>Information Technology</w:t>
      </w:r>
      <w:r>
        <w:rPr>
          <w:color w:val="auto"/>
        </w:rPr>
        <w:t>.</w:t>
      </w:r>
    </w:p>
    <w:p w14:paraId="3A9C7118" w14:textId="3DAFEFD6" w:rsidR="00BD5EAB" w:rsidRDefault="00BD5EAB" w:rsidP="00BD5EAB">
      <w:pPr>
        <w:rPr>
          <w:color w:val="auto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D441C37" wp14:editId="6855C693">
                <wp:simplePos x="0" y="0"/>
                <wp:positionH relativeFrom="margin">
                  <wp:posOffset>-7620</wp:posOffset>
                </wp:positionH>
                <wp:positionV relativeFrom="paragraph">
                  <wp:posOffset>215265</wp:posOffset>
                </wp:positionV>
                <wp:extent cx="63055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5550" cy="0"/>
                        </a:xfrm>
                        <a:prstGeom prst="line">
                          <a:avLst/>
                        </a:prstGeom>
                        <a:ln w="12700"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43C2B9" id="Straight Connector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from="-.6pt,16.95pt" to="495.9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" strokecolor="#39a5b7 [3204]" strokeweight="1pt">
                <v:stroke joinstyle="miter"/>
                <w10:wrap anchorx="margin"/>
              </v:line>
            </w:pict>
          </mc:Fallback>
        </mc:AlternateContent>
      </w:r>
      <w:r>
        <w:rPr>
          <w:rFonts w:cs="Arial"/>
          <w:b/>
          <w:caps/>
          <w:color w:val="auto"/>
          <w:sz w:val="24"/>
        </w:rPr>
        <w:t>Education</w:t>
      </w:r>
    </w:p>
    <w:p w14:paraId="1EAB7AFD" w14:textId="77777777" w:rsidR="00BD5EAB" w:rsidRDefault="00BD5EAB" w:rsidP="00BD5EAB">
      <w:pPr>
        <w:pStyle w:val="CommentSubject"/>
        <w:tabs>
          <w:tab w:val="right" w:pos="9923"/>
        </w:tabs>
        <w:spacing w:after="0"/>
        <w:rPr>
          <w:rFonts w:cs="Arial"/>
          <w:color w:val="auto"/>
          <w:szCs w:val="22"/>
        </w:rPr>
      </w:pPr>
      <w:r>
        <w:rPr>
          <w:rFonts w:eastAsia="ヒラギノ角ゴ Pro W3" w:cs="Arial"/>
          <w:color w:val="auto"/>
          <w:szCs w:val="22"/>
        </w:rPr>
        <w:t>Bachelor of Information Technology</w:t>
      </w:r>
      <w:r>
        <w:rPr>
          <w:rFonts w:cs="Arial"/>
          <w:color w:val="auto"/>
          <w:szCs w:val="22"/>
        </w:rPr>
        <w:tab/>
        <w:t>Feb 2020 – Current</w:t>
      </w:r>
    </w:p>
    <w:p w14:paraId="339A0A83" w14:textId="1119D6EF" w:rsidR="00BD5EAB" w:rsidRDefault="00BD5EAB" w:rsidP="00BD5EAB">
      <w:pPr>
        <w:pStyle w:val="CommentText"/>
        <w:spacing w:after="0"/>
        <w:rPr>
          <w:rFonts w:eastAsia="ヒラギノ角ゴ Pro W3" w:cs="Arial"/>
          <w:color w:val="auto"/>
          <w:szCs w:val="22"/>
        </w:rPr>
      </w:pPr>
      <w:r>
        <w:rPr>
          <w:rFonts w:eastAsia="ヒラギノ角ゴ Pro W3" w:cs="Arial"/>
          <w:color w:val="auto"/>
          <w:szCs w:val="22"/>
        </w:rPr>
        <w:t>RMIT University</w:t>
      </w:r>
    </w:p>
    <w:p w14:paraId="27575868" w14:textId="789984F9" w:rsidR="006F1552" w:rsidRDefault="006F1552" w:rsidP="006F1552">
      <w:pPr>
        <w:pStyle w:val="CommentText"/>
        <w:numPr>
          <w:ilvl w:val="0"/>
          <w:numId w:val="33"/>
        </w:numPr>
        <w:spacing w:after="0"/>
        <w:rPr>
          <w:rFonts w:eastAsia="ヒラギノ角ゴ Pro W3" w:cs="Arial"/>
          <w:color w:val="auto"/>
          <w:szCs w:val="22"/>
        </w:rPr>
      </w:pPr>
      <w:r>
        <w:rPr>
          <w:rFonts w:eastAsia="ヒラギノ角ゴ Pro W3" w:cs="Arial"/>
          <w:color w:val="auto"/>
          <w:szCs w:val="22"/>
        </w:rPr>
        <w:t>Major in Security</w:t>
      </w:r>
      <w:r w:rsidR="00FB4AC8">
        <w:rPr>
          <w:rFonts w:eastAsia="ヒラギノ角ゴ Pro W3" w:cs="Arial"/>
          <w:color w:val="auto"/>
          <w:szCs w:val="22"/>
        </w:rPr>
        <w:t xml:space="preserve"> and Cloud Computing</w:t>
      </w:r>
    </w:p>
    <w:p w14:paraId="5D2EE117" w14:textId="000A39E8" w:rsidR="006F1552" w:rsidRDefault="006F1552" w:rsidP="006F1552">
      <w:pPr>
        <w:pStyle w:val="CommentText"/>
        <w:numPr>
          <w:ilvl w:val="0"/>
          <w:numId w:val="33"/>
        </w:numPr>
        <w:spacing w:after="0"/>
        <w:rPr>
          <w:rFonts w:eastAsia="ヒラギノ角ゴ Pro W3" w:cs="Arial"/>
          <w:color w:val="auto"/>
          <w:szCs w:val="22"/>
        </w:rPr>
      </w:pPr>
      <w:r>
        <w:rPr>
          <w:rFonts w:eastAsia="ヒラギノ角ゴ Pro W3" w:cs="Arial"/>
          <w:color w:val="auto"/>
          <w:szCs w:val="22"/>
        </w:rPr>
        <w:t>Minor in Economics and Finance</w:t>
      </w:r>
    </w:p>
    <w:p w14:paraId="37920BD2" w14:textId="77777777" w:rsidR="00BD5EAB" w:rsidRDefault="00BD5EAB" w:rsidP="00BD5EAB">
      <w:pPr>
        <w:pStyle w:val="CommentText"/>
        <w:spacing w:after="0"/>
        <w:rPr>
          <w:color w:val="auto"/>
          <w:szCs w:val="22"/>
        </w:rPr>
      </w:pPr>
    </w:p>
    <w:p w14:paraId="78DC5505" w14:textId="1F5A9A63" w:rsidR="00BD5EAB" w:rsidRDefault="00BD5EAB" w:rsidP="00BD5EAB">
      <w:pPr>
        <w:rPr>
          <w:color w:val="auto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FB3F8D" wp14:editId="73766055">
                <wp:simplePos x="0" y="0"/>
                <wp:positionH relativeFrom="margin">
                  <wp:posOffset>-7620</wp:posOffset>
                </wp:positionH>
                <wp:positionV relativeFrom="paragraph">
                  <wp:posOffset>215265</wp:posOffset>
                </wp:positionV>
                <wp:extent cx="63055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5550" cy="0"/>
                        </a:xfrm>
                        <a:prstGeom prst="line">
                          <a:avLst/>
                        </a:prstGeom>
                        <a:ln w="12700"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D9ED89" id="Straight Connector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from="-.6pt,16.95pt" to="495.9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" strokecolor="#39a5b7 [3204]" strokeweight="1pt">
                <v:stroke joinstyle="miter"/>
                <w10:wrap anchorx="margin"/>
              </v:line>
            </w:pict>
          </mc:Fallback>
        </mc:AlternateContent>
      </w:r>
      <w:r>
        <w:rPr>
          <w:color w:val="auto"/>
          <w:sz w:val="24"/>
        </w:rPr>
        <w:t xml:space="preserve"> </w:t>
      </w:r>
      <w:r>
        <w:rPr>
          <w:rFonts w:cs="Arial"/>
          <w:b/>
          <w:caps/>
          <w:color w:val="auto"/>
          <w:sz w:val="24"/>
        </w:rPr>
        <w:t>Work &amp; VolUnteer Experience</w:t>
      </w:r>
    </w:p>
    <w:p w14:paraId="5CBDF140" w14:textId="77777777" w:rsidR="009D57A2" w:rsidRDefault="00BD5EAB" w:rsidP="009D57A2">
      <w:pPr>
        <w:pStyle w:val="CommentSubject"/>
        <w:tabs>
          <w:tab w:val="right" w:pos="9923"/>
        </w:tabs>
        <w:contextualSpacing/>
        <w:rPr>
          <w:rFonts w:cs="Arial"/>
          <w:color w:val="auto"/>
          <w:szCs w:val="22"/>
        </w:rPr>
      </w:pPr>
      <w:r>
        <w:rPr>
          <w:rFonts w:eastAsia="ヒラギノ角ゴ Pro W3" w:cs="Arial"/>
          <w:color w:val="auto"/>
          <w:szCs w:val="22"/>
        </w:rPr>
        <w:t>Night Audit</w:t>
      </w:r>
      <w:r>
        <w:rPr>
          <w:rFonts w:cs="Arial"/>
          <w:color w:val="auto"/>
          <w:szCs w:val="22"/>
        </w:rPr>
        <w:tab/>
        <w:t>July 2019 – Jan 2020</w:t>
      </w:r>
    </w:p>
    <w:p w14:paraId="75A21F3F" w14:textId="6098B0A7" w:rsidR="00BD5EAB" w:rsidRPr="009D57A2" w:rsidRDefault="00BD5EAB" w:rsidP="009D57A2">
      <w:pPr>
        <w:pStyle w:val="CommentSubject"/>
        <w:tabs>
          <w:tab w:val="right" w:pos="9923"/>
        </w:tabs>
        <w:contextualSpacing/>
        <w:rPr>
          <w:rFonts w:cs="Arial"/>
          <w:b w:val="0"/>
          <w:bCs w:val="0"/>
          <w:color w:val="auto"/>
          <w:szCs w:val="22"/>
        </w:rPr>
      </w:pPr>
      <w:r w:rsidRPr="009D57A2">
        <w:rPr>
          <w:rFonts w:eastAsia="ヒラギノ角ゴ Pro W3" w:cs="Arial"/>
          <w:b w:val="0"/>
          <w:bCs w:val="0"/>
          <w:i/>
          <w:color w:val="auto"/>
        </w:rPr>
        <w:t>Country Inn and Suites by Radisson</w:t>
      </w:r>
    </w:p>
    <w:p w14:paraId="6795A387" w14:textId="71ADB3F1" w:rsidR="00BD5EAB" w:rsidRDefault="00BD5EAB" w:rsidP="00BD5EAB">
      <w:pPr>
        <w:pStyle w:val="ListParagraph"/>
        <w:numPr>
          <w:ilvl w:val="0"/>
          <w:numId w:val="3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Completed nightly audit reconciliation and accounting, such as managing room adjustments and cash deposits</w:t>
      </w:r>
    </w:p>
    <w:p w14:paraId="2FDD1C10" w14:textId="496F945F" w:rsidR="00981F95" w:rsidRDefault="00981F95" w:rsidP="00BD5EAB">
      <w:pPr>
        <w:pStyle w:val="ListParagraph"/>
        <w:numPr>
          <w:ilvl w:val="0"/>
          <w:numId w:val="3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Worked towards goals of Radisson Rewards sign ups and </w:t>
      </w:r>
      <w:r w:rsidR="003F2FB4">
        <w:rPr>
          <w:rFonts w:asciiTheme="minorHAnsi" w:hAnsiTheme="minorHAnsi"/>
          <w:sz w:val="22"/>
          <w:szCs w:val="22"/>
        </w:rPr>
        <w:t>room upgrades upon arrivals of guests</w:t>
      </w:r>
    </w:p>
    <w:p w14:paraId="72AF64C1" w14:textId="77777777" w:rsidR="00BD5EAB" w:rsidRDefault="00BD5EAB" w:rsidP="00BD5EAB">
      <w:pPr>
        <w:pStyle w:val="ListParagraph"/>
        <w:numPr>
          <w:ilvl w:val="0"/>
          <w:numId w:val="3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Managed overnight hotel operations, including completion of maintenance issues lodged during the night</w:t>
      </w:r>
    </w:p>
    <w:p w14:paraId="4DB943D6" w14:textId="77777777" w:rsidR="00BD5EAB" w:rsidRDefault="00BD5EAB" w:rsidP="00BD5EAB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iCs/>
          <w:sz w:val="22"/>
          <w:szCs w:val="22"/>
        </w:rPr>
        <w:t>Generated nightly reports for management summarising audit and operation activities</w:t>
      </w:r>
    </w:p>
    <w:p w14:paraId="576C4F2B" w14:textId="40A8FFB9" w:rsidR="00BD5EAB" w:rsidRDefault="00BD5EAB" w:rsidP="00BD5EAB">
      <w:pPr>
        <w:pStyle w:val="ListParagraph"/>
        <w:numPr>
          <w:ilvl w:val="0"/>
          <w:numId w:val="3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Handled guest’s arrival experience, providing a pleasant and hospitable check-in process</w:t>
      </w:r>
    </w:p>
    <w:p w14:paraId="2E67209E" w14:textId="49377C99" w:rsidR="0043209F" w:rsidRDefault="0043209F" w:rsidP="00BD5EAB">
      <w:pPr>
        <w:pStyle w:val="ListParagraph"/>
        <w:numPr>
          <w:ilvl w:val="0"/>
          <w:numId w:val="3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Worked in Kitchen, </w:t>
      </w:r>
      <w:r w:rsidR="00D57523">
        <w:rPr>
          <w:rFonts w:asciiTheme="minorHAnsi" w:hAnsiTheme="minorHAnsi"/>
          <w:sz w:val="22"/>
          <w:szCs w:val="22"/>
        </w:rPr>
        <w:t>taking orders</w:t>
      </w:r>
      <w:r w:rsidR="00182D77">
        <w:rPr>
          <w:rFonts w:asciiTheme="minorHAnsi" w:hAnsiTheme="minorHAnsi"/>
          <w:sz w:val="22"/>
          <w:szCs w:val="22"/>
        </w:rPr>
        <w:t>, cleaning dishes</w:t>
      </w:r>
      <w:r w:rsidR="00D57523">
        <w:rPr>
          <w:rFonts w:asciiTheme="minorHAnsi" w:hAnsiTheme="minorHAnsi"/>
          <w:sz w:val="22"/>
          <w:szCs w:val="22"/>
        </w:rPr>
        <w:t xml:space="preserve"> and </w:t>
      </w:r>
      <w:r>
        <w:rPr>
          <w:rFonts w:asciiTheme="minorHAnsi" w:hAnsiTheme="minorHAnsi"/>
          <w:sz w:val="22"/>
          <w:szCs w:val="22"/>
        </w:rPr>
        <w:t>delivering breakfast to guests in morning</w:t>
      </w:r>
    </w:p>
    <w:p w14:paraId="71260A12" w14:textId="77777777" w:rsidR="00BD5EAB" w:rsidRDefault="00BD5EAB" w:rsidP="00BD5EAB">
      <w:pPr>
        <w:pStyle w:val="CommentSubject"/>
        <w:tabs>
          <w:tab w:val="right" w:pos="9923"/>
        </w:tabs>
        <w:contextualSpacing/>
        <w:rPr>
          <w:rFonts w:eastAsia="ヒラギノ角ゴ Pro W3" w:cs="Arial"/>
          <w:color w:val="auto"/>
          <w:szCs w:val="22"/>
        </w:rPr>
      </w:pPr>
    </w:p>
    <w:p w14:paraId="5B5D527E" w14:textId="1E194D03" w:rsidR="00BD5EAB" w:rsidRDefault="00C43528" w:rsidP="00BD5EAB">
      <w:pPr>
        <w:pStyle w:val="CommentSubject"/>
        <w:tabs>
          <w:tab w:val="right" w:pos="9923"/>
        </w:tabs>
        <w:contextualSpacing/>
        <w:rPr>
          <w:rFonts w:cs="Arial"/>
          <w:color w:val="auto"/>
          <w:szCs w:val="22"/>
        </w:rPr>
      </w:pPr>
      <w:r>
        <w:rPr>
          <w:rFonts w:eastAsia="ヒラギノ角ゴ Pro W3" w:cs="Arial"/>
          <w:color w:val="auto"/>
          <w:szCs w:val="22"/>
        </w:rPr>
        <w:t>Special Events Coordinator</w:t>
      </w:r>
      <w:r w:rsidR="00BD5EAB">
        <w:rPr>
          <w:rFonts w:cs="Arial"/>
          <w:color w:val="auto"/>
          <w:szCs w:val="22"/>
        </w:rPr>
        <w:tab/>
        <w:t>Jan 2019 – July 2019</w:t>
      </w:r>
    </w:p>
    <w:p w14:paraId="263292A7" w14:textId="24AB7634" w:rsidR="00BD5EAB" w:rsidRDefault="00BD5EAB" w:rsidP="00BD5EAB">
      <w:pPr>
        <w:pStyle w:val="CommentSubject"/>
        <w:tabs>
          <w:tab w:val="right" w:pos="9923"/>
        </w:tabs>
        <w:contextualSpacing/>
        <w:rPr>
          <w:rFonts w:eastAsia="ヒラギノ角ゴ Pro W3" w:cs="Arial"/>
          <w:b w:val="0"/>
          <w:bCs w:val="0"/>
          <w:i/>
          <w:color w:val="auto"/>
          <w:szCs w:val="22"/>
        </w:rPr>
      </w:pPr>
      <w:r>
        <w:rPr>
          <w:rFonts w:eastAsia="ヒラギノ角ゴ Pro W3" w:cs="Arial"/>
          <w:b w:val="0"/>
          <w:bCs w:val="0"/>
          <w:i/>
          <w:color w:val="auto"/>
          <w:szCs w:val="22"/>
        </w:rPr>
        <w:t xml:space="preserve">Pro Sports </w:t>
      </w:r>
      <w:r w:rsidR="00C43528">
        <w:rPr>
          <w:rFonts w:eastAsia="ヒラギノ角ゴ Pro W3" w:cs="Arial"/>
          <w:b w:val="0"/>
          <w:bCs w:val="0"/>
          <w:i/>
          <w:color w:val="auto"/>
          <w:szCs w:val="22"/>
        </w:rPr>
        <w:t>C</w:t>
      </w:r>
      <w:r>
        <w:rPr>
          <w:rFonts w:eastAsia="ヒラギノ角ゴ Pro W3" w:cs="Arial"/>
          <w:b w:val="0"/>
          <w:bCs w:val="0"/>
          <w:i/>
          <w:color w:val="auto"/>
          <w:szCs w:val="22"/>
        </w:rPr>
        <w:t xml:space="preserve">lub Bellevue </w:t>
      </w:r>
    </w:p>
    <w:p w14:paraId="7D30D333" w14:textId="60E27684" w:rsidR="00BD5EAB" w:rsidRDefault="00BD5EAB" w:rsidP="00BD5EAB">
      <w:pPr>
        <w:pStyle w:val="ListParagraph"/>
        <w:numPr>
          <w:ilvl w:val="0"/>
          <w:numId w:val="3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Taught basketball and swim classes to children ranging from 5-14 years old</w:t>
      </w:r>
    </w:p>
    <w:p w14:paraId="6AE986AF" w14:textId="7A7B926F" w:rsidR="00C43528" w:rsidRDefault="003149B6" w:rsidP="00BD5EAB">
      <w:pPr>
        <w:pStyle w:val="ListParagraph"/>
        <w:numPr>
          <w:ilvl w:val="0"/>
          <w:numId w:val="3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Marketed children’s camps, café, and pro shop to parents </w:t>
      </w:r>
      <w:r w:rsidR="00981F95">
        <w:rPr>
          <w:rFonts w:asciiTheme="minorHAnsi" w:hAnsiTheme="minorHAnsi"/>
          <w:sz w:val="22"/>
          <w:szCs w:val="22"/>
        </w:rPr>
        <w:t>at the club</w:t>
      </w:r>
    </w:p>
    <w:p w14:paraId="5523571E" w14:textId="77777777" w:rsidR="00BD5EAB" w:rsidRDefault="00BD5EAB" w:rsidP="00BD5EAB">
      <w:pPr>
        <w:pStyle w:val="ListParagraph"/>
        <w:numPr>
          <w:ilvl w:val="0"/>
          <w:numId w:val="3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Oversaw children day camps, requiring learning to quickly adapt to new situations and be prepared for any matter</w:t>
      </w:r>
    </w:p>
    <w:p w14:paraId="47D20306" w14:textId="6B1C7C7B" w:rsidR="00BD5EAB" w:rsidRDefault="00BD5EAB" w:rsidP="00BD5EAB">
      <w:pPr>
        <w:pStyle w:val="ListParagraph"/>
        <w:numPr>
          <w:ilvl w:val="0"/>
          <w:numId w:val="3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Organised office space and storage closets to optimise space and efficiency</w:t>
      </w:r>
    </w:p>
    <w:p w14:paraId="3EE07617" w14:textId="63A9A351" w:rsidR="001F3EC2" w:rsidRDefault="001F3EC2" w:rsidP="00BD5EAB">
      <w:pPr>
        <w:pStyle w:val="ListParagraph"/>
        <w:numPr>
          <w:ilvl w:val="0"/>
          <w:numId w:val="3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Oversaw Club events in </w:t>
      </w:r>
      <w:r w:rsidR="002E203C">
        <w:rPr>
          <w:rFonts w:asciiTheme="minorHAnsi" w:hAnsiTheme="minorHAnsi"/>
          <w:sz w:val="22"/>
          <w:szCs w:val="22"/>
        </w:rPr>
        <w:t>g</w:t>
      </w:r>
      <w:r>
        <w:rPr>
          <w:rFonts w:asciiTheme="minorHAnsi" w:hAnsiTheme="minorHAnsi"/>
          <w:sz w:val="22"/>
          <w:szCs w:val="22"/>
        </w:rPr>
        <w:t>ymnasium to ensure guest satisfaction</w:t>
      </w:r>
      <w:r w:rsidR="008C59B0">
        <w:rPr>
          <w:rFonts w:asciiTheme="minorHAnsi" w:hAnsiTheme="minorHAnsi"/>
          <w:sz w:val="22"/>
          <w:szCs w:val="22"/>
        </w:rPr>
        <w:t>, including children</w:t>
      </w:r>
    </w:p>
    <w:p w14:paraId="7DEB4F16" w14:textId="67EA6128" w:rsidR="00FB7C8C" w:rsidRDefault="00FB7C8C" w:rsidP="00BD5EAB">
      <w:pPr>
        <w:pStyle w:val="ListParagraph"/>
        <w:numPr>
          <w:ilvl w:val="0"/>
          <w:numId w:val="3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Worked in Kitchen, cleaning dishes, setting tables, and delivering meals around club.</w:t>
      </w:r>
    </w:p>
    <w:p w14:paraId="5ECAD0F3" w14:textId="77777777" w:rsidR="00BD5EAB" w:rsidRDefault="00BD5EAB" w:rsidP="00BD5EAB">
      <w:pPr>
        <w:pStyle w:val="CommentSubject"/>
        <w:tabs>
          <w:tab w:val="right" w:pos="9923"/>
        </w:tabs>
        <w:contextualSpacing/>
        <w:rPr>
          <w:rFonts w:eastAsia="ヒラギノ角ゴ Pro W3" w:cs="Arial"/>
          <w:color w:val="auto"/>
          <w:szCs w:val="22"/>
        </w:rPr>
      </w:pPr>
    </w:p>
    <w:p w14:paraId="74806504" w14:textId="77777777" w:rsidR="00D57523" w:rsidRDefault="00BD5EAB" w:rsidP="00D57523">
      <w:pPr>
        <w:pStyle w:val="CommentSubject"/>
        <w:tabs>
          <w:tab w:val="right" w:pos="9923"/>
        </w:tabs>
        <w:contextualSpacing/>
        <w:rPr>
          <w:rFonts w:cs="Arial"/>
          <w:color w:val="auto"/>
          <w:szCs w:val="22"/>
        </w:rPr>
      </w:pPr>
      <w:r>
        <w:rPr>
          <w:rFonts w:eastAsia="ヒラギノ角ゴ Pro W3" w:cs="Arial"/>
          <w:color w:val="auto"/>
          <w:szCs w:val="22"/>
        </w:rPr>
        <w:t>Head Referee</w:t>
      </w:r>
      <w:r>
        <w:rPr>
          <w:rFonts w:cs="Arial"/>
          <w:color w:val="auto"/>
          <w:szCs w:val="22"/>
        </w:rPr>
        <w:tab/>
        <w:t>Sept 2016 – June 2019</w:t>
      </w:r>
    </w:p>
    <w:p w14:paraId="25498FA8" w14:textId="5E7CCAE4" w:rsidR="00BD5EAB" w:rsidRPr="005A61F8" w:rsidRDefault="00BD5EAB" w:rsidP="00D57523">
      <w:pPr>
        <w:pStyle w:val="CommentSubject"/>
        <w:tabs>
          <w:tab w:val="right" w:pos="9923"/>
        </w:tabs>
        <w:contextualSpacing/>
        <w:rPr>
          <w:rFonts w:cs="Arial"/>
          <w:b w:val="0"/>
          <w:bCs w:val="0"/>
          <w:color w:val="auto"/>
          <w:szCs w:val="22"/>
        </w:rPr>
      </w:pPr>
      <w:r w:rsidRPr="005A61F8">
        <w:rPr>
          <w:b w:val="0"/>
          <w:bCs w:val="0"/>
          <w:i/>
          <w:color w:val="auto"/>
        </w:rPr>
        <w:t>Greater Eastside Junior Football Association </w:t>
      </w:r>
    </w:p>
    <w:p w14:paraId="1218F647" w14:textId="527FF394" w:rsidR="00BD5EAB" w:rsidRPr="00C04239" w:rsidRDefault="00BD5EAB" w:rsidP="00BD5EAB">
      <w:pPr>
        <w:pStyle w:val="ListParagraph"/>
        <w:numPr>
          <w:ilvl w:val="0"/>
          <w:numId w:val="3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Promoted to head referee for a crew of 4 officials</w:t>
      </w:r>
    </w:p>
    <w:p w14:paraId="11B0447E" w14:textId="5C8A677C" w:rsidR="00C04239" w:rsidRDefault="00C04239" w:rsidP="00BD5EAB">
      <w:pPr>
        <w:pStyle w:val="ListParagraph"/>
        <w:numPr>
          <w:ilvl w:val="0"/>
          <w:numId w:val="3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Worked with children to teach the sport of American Football and </w:t>
      </w:r>
      <w:r w:rsidR="002E203C">
        <w:rPr>
          <w:rFonts w:asciiTheme="minorHAnsi" w:hAnsiTheme="minorHAnsi"/>
          <w:sz w:val="22"/>
          <w:szCs w:val="22"/>
        </w:rPr>
        <w:t>taught sportsmanship</w:t>
      </w:r>
      <w:r>
        <w:rPr>
          <w:rFonts w:asciiTheme="minorHAnsi" w:hAnsiTheme="minorHAnsi"/>
          <w:sz w:val="22"/>
          <w:szCs w:val="22"/>
        </w:rPr>
        <w:t xml:space="preserve"> </w:t>
      </w:r>
      <w:r w:rsidR="002E203C">
        <w:rPr>
          <w:rFonts w:asciiTheme="minorHAnsi" w:hAnsiTheme="minorHAnsi"/>
          <w:sz w:val="22"/>
          <w:szCs w:val="22"/>
        </w:rPr>
        <w:t>when playing</w:t>
      </w:r>
    </w:p>
    <w:p w14:paraId="62ACB7E4" w14:textId="77777777" w:rsidR="00BD5EAB" w:rsidRDefault="00BD5EAB" w:rsidP="00BD5EAB">
      <w:pPr>
        <w:pStyle w:val="ListParagraph"/>
        <w:numPr>
          <w:ilvl w:val="0"/>
          <w:numId w:val="3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Scheduled all other referees, ensuring the correct number of referees with the correct experience level were in place at games</w:t>
      </w:r>
    </w:p>
    <w:p w14:paraId="17178537" w14:textId="198F28AF" w:rsidR="00BD5EAB" w:rsidRDefault="00BD5EAB" w:rsidP="00BD5EAB">
      <w:pPr>
        <w:pStyle w:val="ListParagraph"/>
        <w:numPr>
          <w:ilvl w:val="0"/>
          <w:numId w:val="3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Audited </w:t>
      </w:r>
      <w:r w:rsidR="00A04504">
        <w:rPr>
          <w:rFonts w:asciiTheme="minorHAnsi" w:hAnsiTheme="minorHAnsi"/>
          <w:sz w:val="22"/>
          <w:szCs w:val="22"/>
        </w:rPr>
        <w:t>referees</w:t>
      </w:r>
      <w:r>
        <w:rPr>
          <w:rFonts w:asciiTheme="minorHAnsi" w:hAnsiTheme="minorHAnsi"/>
          <w:sz w:val="22"/>
          <w:szCs w:val="22"/>
        </w:rPr>
        <w:t xml:space="preserve"> pay to ensure accuracy</w:t>
      </w:r>
    </w:p>
    <w:p w14:paraId="7C5E4B38" w14:textId="77777777" w:rsidR="00BD5EAB" w:rsidRDefault="00BD5EAB" w:rsidP="00BD5EAB">
      <w:pPr>
        <w:pStyle w:val="ListParagraph"/>
        <w:numPr>
          <w:ilvl w:val="0"/>
          <w:numId w:val="3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Managed finding replacements when referees would call out from games</w:t>
      </w:r>
    </w:p>
    <w:p w14:paraId="639E13CD" w14:textId="77777777" w:rsidR="003B4AE7" w:rsidRDefault="003B4AE7">
      <w:pPr>
        <w:rPr>
          <w:rFonts w:eastAsia="ヒラギノ角ゴ Pro W3" w:cs="Arial"/>
          <w:b/>
          <w:bCs/>
          <w:color w:val="auto"/>
        </w:rPr>
      </w:pPr>
      <w:r>
        <w:rPr>
          <w:rFonts w:eastAsia="ヒラギノ角ゴ Pro W3" w:cs="Arial"/>
          <w:color w:val="auto"/>
        </w:rPr>
        <w:br w:type="page"/>
      </w:r>
    </w:p>
    <w:p w14:paraId="0008A663" w14:textId="77777777" w:rsidR="00EF496D" w:rsidRPr="00CB5060" w:rsidRDefault="00EF496D" w:rsidP="00EF496D">
      <w:pPr>
        <w:pStyle w:val="CommentSubject"/>
        <w:tabs>
          <w:tab w:val="right" w:pos="9923"/>
        </w:tabs>
        <w:spacing w:after="0"/>
        <w:contextualSpacing/>
        <w:rPr>
          <w:rFonts w:cs="Arial"/>
          <w:color w:val="auto"/>
          <w:szCs w:val="22"/>
        </w:rPr>
      </w:pPr>
      <w:r>
        <w:rPr>
          <w:rFonts w:eastAsia="ヒラギノ角ゴ Pro W3" w:cs="Arial"/>
          <w:color w:val="auto"/>
          <w:szCs w:val="22"/>
        </w:rPr>
        <w:lastRenderedPageBreak/>
        <w:t>STEM Mentor</w:t>
      </w:r>
      <w:r w:rsidRPr="00CB5060">
        <w:rPr>
          <w:rFonts w:cs="Arial"/>
          <w:color w:val="auto"/>
          <w:szCs w:val="22"/>
        </w:rPr>
        <w:tab/>
      </w:r>
      <w:r>
        <w:rPr>
          <w:rFonts w:cs="Arial"/>
          <w:color w:val="auto"/>
          <w:szCs w:val="22"/>
        </w:rPr>
        <w:t>Feb 2021</w:t>
      </w:r>
      <w:r w:rsidRPr="00CB5060">
        <w:rPr>
          <w:rFonts w:cs="Arial"/>
          <w:color w:val="auto"/>
          <w:szCs w:val="22"/>
        </w:rPr>
        <w:t xml:space="preserve"> – </w:t>
      </w:r>
      <w:r>
        <w:rPr>
          <w:rFonts w:cs="Arial"/>
          <w:color w:val="auto"/>
          <w:szCs w:val="22"/>
        </w:rPr>
        <w:t>Present</w:t>
      </w:r>
    </w:p>
    <w:p w14:paraId="66E3D0FF" w14:textId="77777777" w:rsidR="00EF496D" w:rsidRDefault="00EF496D" w:rsidP="00EF496D">
      <w:pPr>
        <w:spacing w:after="0"/>
        <w:contextualSpacing/>
        <w:rPr>
          <w:i/>
          <w:color w:val="auto"/>
        </w:rPr>
      </w:pPr>
      <w:r>
        <w:rPr>
          <w:i/>
          <w:color w:val="auto"/>
        </w:rPr>
        <w:t>In2Science</w:t>
      </w:r>
    </w:p>
    <w:p w14:paraId="4CD5A6D8" w14:textId="77777777" w:rsidR="00EF496D" w:rsidRPr="00CB5060" w:rsidRDefault="00EF496D" w:rsidP="00EF496D">
      <w:pPr>
        <w:spacing w:after="0"/>
        <w:contextualSpacing/>
        <w:rPr>
          <w:i/>
          <w:color w:val="auto"/>
        </w:rPr>
      </w:pPr>
    </w:p>
    <w:p w14:paraId="3B6E9CA3" w14:textId="77777777" w:rsidR="00EF496D" w:rsidRDefault="00EF496D" w:rsidP="00EF496D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Visited local disadvantaged High Schools to promote STEM learning and STEM Careers</w:t>
      </w:r>
    </w:p>
    <w:p w14:paraId="1D7BEFD6" w14:textId="77777777" w:rsidR="00EF496D" w:rsidRPr="005B71DE" w:rsidRDefault="00EF496D" w:rsidP="00EF496D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CB5060">
        <w:rPr>
          <w:rFonts w:asciiTheme="minorHAnsi" w:hAnsiTheme="minorHAnsi"/>
          <w:sz w:val="22"/>
          <w:szCs w:val="22"/>
        </w:rPr>
        <w:t>Improved and practiced soft skills by working on relaxing in awkward situations and making strangers feel comfortable talkin</w:t>
      </w:r>
      <w:r>
        <w:rPr>
          <w:rFonts w:asciiTheme="minorHAnsi" w:hAnsiTheme="minorHAnsi"/>
          <w:sz w:val="22"/>
          <w:szCs w:val="22"/>
        </w:rPr>
        <w:t>g to one another</w:t>
      </w:r>
    </w:p>
    <w:p w14:paraId="36AC9752" w14:textId="77777777" w:rsidR="00EF496D" w:rsidRDefault="00EF496D" w:rsidP="00EF496D">
      <w:pPr>
        <w:pStyle w:val="CommentSubject"/>
        <w:tabs>
          <w:tab w:val="right" w:pos="9923"/>
        </w:tabs>
        <w:spacing w:after="0"/>
        <w:contextualSpacing/>
        <w:rPr>
          <w:rFonts w:eastAsia="ヒラギノ角ゴ Pro W3" w:cs="Arial"/>
          <w:color w:val="auto"/>
          <w:szCs w:val="22"/>
        </w:rPr>
      </w:pPr>
    </w:p>
    <w:p w14:paraId="1635EF92" w14:textId="77777777" w:rsidR="00EF496D" w:rsidRPr="00CB5060" w:rsidRDefault="00EF496D" w:rsidP="00EF496D">
      <w:pPr>
        <w:pStyle w:val="CommentSubject"/>
        <w:tabs>
          <w:tab w:val="right" w:pos="9923"/>
        </w:tabs>
        <w:spacing w:after="0"/>
        <w:contextualSpacing/>
        <w:rPr>
          <w:rFonts w:cs="Arial"/>
          <w:color w:val="auto"/>
          <w:szCs w:val="22"/>
        </w:rPr>
      </w:pPr>
      <w:r>
        <w:rPr>
          <w:rFonts w:eastAsia="ヒラギノ角ゴ Pro W3" w:cs="Arial"/>
          <w:color w:val="auto"/>
          <w:szCs w:val="22"/>
        </w:rPr>
        <w:t>IT Consultant</w:t>
      </w:r>
      <w:r w:rsidRPr="00CB5060">
        <w:rPr>
          <w:rFonts w:cs="Arial"/>
          <w:color w:val="auto"/>
          <w:szCs w:val="22"/>
        </w:rPr>
        <w:tab/>
      </w:r>
      <w:r>
        <w:rPr>
          <w:rFonts w:cs="Arial"/>
          <w:color w:val="auto"/>
          <w:szCs w:val="22"/>
        </w:rPr>
        <w:t>Sept. 2015</w:t>
      </w:r>
      <w:r w:rsidRPr="00CB5060">
        <w:rPr>
          <w:rFonts w:cs="Arial"/>
          <w:color w:val="auto"/>
          <w:szCs w:val="22"/>
        </w:rPr>
        <w:t xml:space="preserve"> – </w:t>
      </w:r>
      <w:r>
        <w:rPr>
          <w:rFonts w:cs="Arial"/>
          <w:color w:val="auto"/>
          <w:szCs w:val="22"/>
        </w:rPr>
        <w:t>Present</w:t>
      </w:r>
    </w:p>
    <w:p w14:paraId="2E347228" w14:textId="77777777" w:rsidR="00EF496D" w:rsidRDefault="00EF496D" w:rsidP="00EF496D">
      <w:pPr>
        <w:tabs>
          <w:tab w:val="right" w:pos="9923"/>
        </w:tabs>
        <w:spacing w:after="0"/>
        <w:contextualSpacing/>
        <w:rPr>
          <w:rFonts w:eastAsia="ヒラギノ角ゴ Pro W3" w:cs="Arial"/>
          <w:i/>
          <w:color w:val="auto"/>
        </w:rPr>
      </w:pPr>
      <w:r>
        <w:rPr>
          <w:rFonts w:eastAsia="ヒラギノ角ゴ Pro W3" w:cs="Arial"/>
          <w:i/>
          <w:color w:val="auto"/>
        </w:rPr>
        <w:t>Cut-All Concrete</w:t>
      </w:r>
    </w:p>
    <w:p w14:paraId="2D0C3243" w14:textId="77777777" w:rsidR="00EF496D" w:rsidRPr="00923EA0" w:rsidRDefault="00EF496D" w:rsidP="00EF496D">
      <w:pPr>
        <w:tabs>
          <w:tab w:val="right" w:pos="9923"/>
        </w:tabs>
        <w:spacing w:after="0"/>
        <w:contextualSpacing/>
        <w:rPr>
          <w:rFonts w:eastAsia="ヒラギノ角ゴ Pro W3" w:cs="Arial"/>
          <w:i/>
          <w:color w:val="auto"/>
        </w:rPr>
      </w:pPr>
    </w:p>
    <w:p w14:paraId="47F103FD" w14:textId="77777777" w:rsidR="00EF496D" w:rsidRDefault="00EF496D" w:rsidP="00EF496D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Oversaw all networking and general IT operations such as server setup and user support</w:t>
      </w:r>
    </w:p>
    <w:p w14:paraId="0432DDFA" w14:textId="77777777" w:rsidR="00EF496D" w:rsidRDefault="00EF496D" w:rsidP="00EF496D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Created solutions to IT challenges such as getting internet to a building 0.7mi away using peer to peer satellite dish sharing</w:t>
      </w:r>
    </w:p>
    <w:p w14:paraId="2E7A63DD" w14:textId="77777777" w:rsidR="00EF496D" w:rsidRDefault="00EF496D" w:rsidP="00EF496D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Recommended solutions to optimize workflow and productivity</w:t>
      </w:r>
    </w:p>
    <w:p w14:paraId="2855D6ED" w14:textId="21675205" w:rsidR="00EF496D" w:rsidRDefault="00EF496D" w:rsidP="00EF496D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Informed employees of how to operate technology remotely or in-person</w:t>
      </w:r>
    </w:p>
    <w:p w14:paraId="13C25B7E" w14:textId="77777777" w:rsidR="00EF496D" w:rsidRDefault="00EF496D" w:rsidP="00EF496D">
      <w:pPr>
        <w:pStyle w:val="ListParagraph"/>
        <w:rPr>
          <w:rFonts w:asciiTheme="minorHAnsi" w:hAnsiTheme="minorHAnsi"/>
          <w:sz w:val="22"/>
          <w:szCs w:val="22"/>
        </w:rPr>
      </w:pPr>
    </w:p>
    <w:p w14:paraId="7423FED7" w14:textId="455FC7C9" w:rsidR="00BD5EAB" w:rsidRDefault="00BD5EAB" w:rsidP="00BD5EAB">
      <w:pPr>
        <w:rPr>
          <w:color w:val="auto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9C1C854" wp14:editId="11A6C1A6">
                <wp:simplePos x="0" y="0"/>
                <wp:positionH relativeFrom="margin">
                  <wp:posOffset>-7620</wp:posOffset>
                </wp:positionH>
                <wp:positionV relativeFrom="paragraph">
                  <wp:posOffset>215265</wp:posOffset>
                </wp:positionV>
                <wp:extent cx="63055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5550" cy="0"/>
                        </a:xfrm>
                        <a:prstGeom prst="line">
                          <a:avLst/>
                        </a:prstGeom>
                        <a:ln w="12700"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01C156" id="Straight Connector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from="-.6pt,16.95pt" to="495.9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" strokecolor="#39a5b7 [3204]" strokeweight="1pt">
                <v:stroke joinstyle="miter"/>
                <w10:wrap anchorx="margin"/>
              </v:line>
            </w:pict>
          </mc:Fallback>
        </mc:AlternateContent>
      </w:r>
      <w:r>
        <w:rPr>
          <w:rFonts w:cs="Arial"/>
          <w:b/>
          <w:caps/>
          <w:color w:val="auto"/>
          <w:sz w:val="24"/>
        </w:rPr>
        <w:t xml:space="preserve">Skills Summary </w:t>
      </w:r>
    </w:p>
    <w:p w14:paraId="2237AB4A" w14:textId="265EB4D5" w:rsidR="00CD2EA4" w:rsidRDefault="00CD2EA4" w:rsidP="00CD2EA4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Java, Python, CSS3, HTML5, JavaScript, Bootstrap, </w:t>
      </w:r>
      <w:r w:rsidR="003C7478">
        <w:rPr>
          <w:rFonts w:asciiTheme="minorHAnsi" w:hAnsiTheme="minorHAnsi"/>
          <w:sz w:val="22"/>
          <w:szCs w:val="22"/>
        </w:rPr>
        <w:t>jQuery</w:t>
      </w:r>
      <w:r>
        <w:rPr>
          <w:rFonts w:asciiTheme="minorHAnsi" w:hAnsiTheme="minorHAnsi"/>
          <w:sz w:val="22"/>
          <w:szCs w:val="22"/>
        </w:rPr>
        <w:t>, and PHP University Experience</w:t>
      </w:r>
    </w:p>
    <w:p w14:paraId="4CB2F127" w14:textId="77777777" w:rsidR="00CD2EA4" w:rsidRDefault="00CD2EA4" w:rsidP="00CD2EA4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Confident in Amazon Web Services</w:t>
      </w:r>
    </w:p>
    <w:p w14:paraId="07DA32A6" w14:textId="77777777" w:rsidR="00CD2EA4" w:rsidRDefault="00CD2EA4" w:rsidP="00CD2EA4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CB5060">
        <w:rPr>
          <w:rFonts w:asciiTheme="minorHAnsi" w:hAnsiTheme="minorHAnsi"/>
          <w:sz w:val="22"/>
          <w:szCs w:val="22"/>
        </w:rPr>
        <w:t xml:space="preserve">Fluent and experienced in computer hardware such as processors, motherboards, storage media, memory, and networking hardware such as routers, access points, switches, servers, peer to peer networks, network attached storage. </w:t>
      </w:r>
    </w:p>
    <w:p w14:paraId="58D5B6BC" w14:textId="77777777" w:rsidR="00CD2EA4" w:rsidRPr="008B747E" w:rsidRDefault="00CD2EA4" w:rsidP="00CD2EA4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CB5060">
        <w:rPr>
          <w:rFonts w:asciiTheme="minorHAnsi" w:hAnsiTheme="minorHAnsi"/>
          <w:sz w:val="22"/>
          <w:szCs w:val="22"/>
        </w:rPr>
        <w:t>Confident user of Microsoft Word (Advanced), Excel (Intermediate), PowerPoint (Intermediate), Adobe Photoshop (Intermediate), and Adobe Premiere Pro</w:t>
      </w:r>
      <w:r>
        <w:rPr>
          <w:rFonts w:asciiTheme="minorHAnsi" w:hAnsiTheme="minorHAnsi"/>
          <w:sz w:val="22"/>
          <w:szCs w:val="22"/>
        </w:rPr>
        <w:t xml:space="preserve"> </w:t>
      </w:r>
      <w:r w:rsidRPr="00CB5060">
        <w:rPr>
          <w:rFonts w:asciiTheme="minorHAnsi" w:hAnsiTheme="minorHAnsi"/>
          <w:sz w:val="22"/>
          <w:szCs w:val="22"/>
        </w:rPr>
        <w:t>(Intermediate)</w:t>
      </w:r>
    </w:p>
    <w:p w14:paraId="19D03F7D" w14:textId="77777777" w:rsidR="00CD2EA4" w:rsidRPr="00CB5060" w:rsidRDefault="00CD2EA4" w:rsidP="00CD2EA4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CB5060">
        <w:rPr>
          <w:rFonts w:asciiTheme="minorHAnsi" w:hAnsiTheme="minorHAnsi"/>
          <w:sz w:val="22"/>
          <w:szCs w:val="22"/>
        </w:rPr>
        <w:t>Have completed neighbourhood installs of home technology and recommend services and devices to individuals based on their needs</w:t>
      </w:r>
    </w:p>
    <w:p w14:paraId="6520552E" w14:textId="77777777" w:rsidR="00CD2EA4" w:rsidRPr="00CB5060" w:rsidRDefault="00CD2EA4" w:rsidP="00CD2EA4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CB5060">
        <w:rPr>
          <w:rFonts w:asciiTheme="minorHAnsi" w:hAnsiTheme="minorHAnsi"/>
          <w:sz w:val="22"/>
          <w:szCs w:val="22"/>
        </w:rPr>
        <w:t>Well-developed organi</w:t>
      </w:r>
      <w:r>
        <w:rPr>
          <w:rFonts w:asciiTheme="minorHAnsi" w:hAnsiTheme="minorHAnsi"/>
          <w:sz w:val="22"/>
          <w:szCs w:val="22"/>
        </w:rPr>
        <w:t>s</w:t>
      </w:r>
      <w:r w:rsidRPr="00CB5060">
        <w:rPr>
          <w:rFonts w:asciiTheme="minorHAnsi" w:hAnsiTheme="minorHAnsi"/>
          <w:sz w:val="22"/>
          <w:szCs w:val="22"/>
        </w:rPr>
        <w:t>ational skills through coordinating sport and school events, orderly technology installs</w:t>
      </w:r>
    </w:p>
    <w:p w14:paraId="2470BD73" w14:textId="77777777" w:rsidR="00CD2EA4" w:rsidRDefault="00CD2EA4" w:rsidP="00CD2EA4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CB5060">
        <w:rPr>
          <w:rFonts w:asciiTheme="minorHAnsi" w:hAnsiTheme="minorHAnsi"/>
          <w:sz w:val="22"/>
          <w:szCs w:val="22"/>
        </w:rPr>
        <w:t xml:space="preserve">Soft skills such as </w:t>
      </w:r>
      <w:r>
        <w:rPr>
          <w:rFonts w:asciiTheme="minorHAnsi" w:hAnsiTheme="minorHAnsi"/>
          <w:sz w:val="22"/>
          <w:szCs w:val="22"/>
        </w:rPr>
        <w:t>t</w:t>
      </w:r>
      <w:r w:rsidRPr="00CB5060">
        <w:rPr>
          <w:rFonts w:asciiTheme="minorHAnsi" w:hAnsiTheme="minorHAnsi"/>
          <w:sz w:val="22"/>
          <w:szCs w:val="22"/>
        </w:rPr>
        <w:t xml:space="preserve">eamwork, </w:t>
      </w:r>
      <w:r>
        <w:rPr>
          <w:rFonts w:asciiTheme="minorHAnsi" w:hAnsiTheme="minorHAnsi"/>
          <w:sz w:val="22"/>
          <w:szCs w:val="22"/>
        </w:rPr>
        <w:t>c</w:t>
      </w:r>
      <w:r w:rsidRPr="00CB5060">
        <w:rPr>
          <w:rFonts w:asciiTheme="minorHAnsi" w:hAnsiTheme="minorHAnsi"/>
          <w:sz w:val="22"/>
          <w:szCs w:val="22"/>
        </w:rPr>
        <w:t xml:space="preserve">ommunication, </w:t>
      </w:r>
      <w:r>
        <w:rPr>
          <w:rFonts w:asciiTheme="minorHAnsi" w:hAnsiTheme="minorHAnsi"/>
          <w:sz w:val="22"/>
          <w:szCs w:val="22"/>
        </w:rPr>
        <w:t>p</w:t>
      </w:r>
      <w:r w:rsidRPr="00CB5060">
        <w:rPr>
          <w:rFonts w:asciiTheme="minorHAnsi" w:hAnsiTheme="minorHAnsi"/>
          <w:sz w:val="22"/>
          <w:szCs w:val="22"/>
        </w:rPr>
        <w:t>roblem-</w:t>
      </w:r>
      <w:r>
        <w:rPr>
          <w:rFonts w:asciiTheme="minorHAnsi" w:hAnsiTheme="minorHAnsi"/>
          <w:sz w:val="22"/>
          <w:szCs w:val="22"/>
        </w:rPr>
        <w:t>s</w:t>
      </w:r>
      <w:r w:rsidRPr="00CB5060">
        <w:rPr>
          <w:rFonts w:asciiTheme="minorHAnsi" w:hAnsiTheme="minorHAnsi"/>
          <w:sz w:val="22"/>
          <w:szCs w:val="22"/>
        </w:rPr>
        <w:t xml:space="preserve">olving and </w:t>
      </w:r>
      <w:r>
        <w:rPr>
          <w:rFonts w:asciiTheme="minorHAnsi" w:hAnsiTheme="minorHAnsi"/>
          <w:sz w:val="22"/>
          <w:szCs w:val="22"/>
        </w:rPr>
        <w:t>f</w:t>
      </w:r>
      <w:r w:rsidRPr="00CB5060">
        <w:rPr>
          <w:rFonts w:asciiTheme="minorHAnsi" w:hAnsiTheme="minorHAnsi"/>
          <w:sz w:val="22"/>
          <w:szCs w:val="22"/>
        </w:rPr>
        <w:t>lexibility</w:t>
      </w:r>
    </w:p>
    <w:p w14:paraId="1420A24C" w14:textId="77777777" w:rsidR="00CD2EA4" w:rsidRDefault="00CD2EA4" w:rsidP="00CD2EA4">
      <w:pPr>
        <w:pStyle w:val="ListParagraph"/>
        <w:rPr>
          <w:rFonts w:asciiTheme="minorHAnsi" w:hAnsiTheme="minorHAnsi"/>
          <w:sz w:val="22"/>
          <w:szCs w:val="22"/>
        </w:rPr>
      </w:pPr>
    </w:p>
    <w:p w14:paraId="0A6FB3BC" w14:textId="2886F67E" w:rsidR="00BD5EAB" w:rsidRPr="00CD2EA4" w:rsidRDefault="00CD2EA4" w:rsidP="00CD2EA4">
      <w:r>
        <w:t xml:space="preserve">GitHub: </w:t>
      </w:r>
      <w:hyperlink r:id="rId9" w:history="1">
        <w:r w:rsidRPr="00756944">
          <w:rPr>
            <w:rStyle w:val="Hyperlink"/>
          </w:rPr>
          <w:t>https://github.com/pxa3203</w:t>
        </w:r>
      </w:hyperlink>
    </w:p>
    <w:p w14:paraId="7A4EE040" w14:textId="35355486" w:rsidR="00BD5EAB" w:rsidRDefault="00BD5EAB" w:rsidP="00BD5EAB">
      <w:pPr>
        <w:tabs>
          <w:tab w:val="right" w:pos="9923"/>
        </w:tabs>
        <w:spacing w:after="80" w:line="276" w:lineRule="auto"/>
        <w:rPr>
          <w:rFonts w:eastAsia="ヒラギノ角ゴ Pro W3" w:cs="Arial"/>
          <w:b/>
          <w:color w:val="auto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A2F42FE" wp14:editId="07D1E9EB">
                <wp:simplePos x="0" y="0"/>
                <wp:positionH relativeFrom="margin">
                  <wp:posOffset>-7620</wp:posOffset>
                </wp:positionH>
                <wp:positionV relativeFrom="paragraph">
                  <wp:posOffset>213360</wp:posOffset>
                </wp:positionV>
                <wp:extent cx="63055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5550" cy="0"/>
                        </a:xfrm>
                        <a:prstGeom prst="line">
                          <a:avLst/>
                        </a:prstGeom>
                        <a:ln w="12700"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E0EC7C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from="-.6pt,16.8pt" to="495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" strokecolor="#39a5b7 [3204]" strokeweight="1pt">
                <v:stroke joinstyle="miter"/>
                <w10:wrap anchorx="margin"/>
              </v:line>
            </w:pict>
          </mc:Fallback>
        </mc:AlternateContent>
      </w:r>
      <w:r>
        <w:rPr>
          <w:rFonts w:cs="Arial"/>
          <w:b/>
          <w:caps/>
          <w:noProof/>
          <w:color w:val="auto"/>
          <w:sz w:val="24"/>
          <w:lang w:eastAsia="en-US"/>
        </w:rPr>
        <w:t>CERTIFICATIONS &amp; Achi</w:t>
      </w:r>
      <w:r w:rsidR="00FE1DD1">
        <w:rPr>
          <w:rFonts w:cs="Arial"/>
          <w:b/>
          <w:caps/>
          <w:noProof/>
          <w:color w:val="auto"/>
          <w:sz w:val="24"/>
          <w:lang w:eastAsia="en-US"/>
        </w:rPr>
        <w:t>e</w:t>
      </w:r>
      <w:r>
        <w:rPr>
          <w:rFonts w:cs="Arial"/>
          <w:b/>
          <w:caps/>
          <w:noProof/>
          <w:color w:val="auto"/>
          <w:sz w:val="24"/>
          <w:lang w:eastAsia="en-US"/>
        </w:rPr>
        <w:t>vements</w:t>
      </w:r>
      <w:r>
        <w:rPr>
          <w:rFonts w:eastAsia="ヒラギノ角ゴ Pro W3" w:cs="Arial"/>
          <w:b/>
          <w:color w:val="auto"/>
          <w:sz w:val="24"/>
        </w:rPr>
        <w:tab/>
      </w:r>
    </w:p>
    <w:p w14:paraId="729C2CC6" w14:textId="19439750" w:rsidR="00B80206" w:rsidRDefault="00B80206" w:rsidP="00BD5EAB">
      <w:pPr>
        <w:pStyle w:val="ListParagraph"/>
        <w:numPr>
          <w:ilvl w:val="0"/>
          <w:numId w:val="3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Responsible Service of Alcohol Certificate</w:t>
      </w:r>
    </w:p>
    <w:p w14:paraId="511093EE" w14:textId="4CC8A3AA" w:rsidR="0081726D" w:rsidRDefault="0081726D" w:rsidP="00BD5EAB">
      <w:pPr>
        <w:pStyle w:val="ListParagraph"/>
        <w:numPr>
          <w:ilvl w:val="0"/>
          <w:numId w:val="3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Victorian Working with Children Check</w:t>
      </w:r>
    </w:p>
    <w:p w14:paraId="3EFDF6DA" w14:textId="3A29D9FA" w:rsidR="00BD5EAB" w:rsidRDefault="00BD5EAB" w:rsidP="00BD5EAB">
      <w:pPr>
        <w:pStyle w:val="ListParagraph"/>
        <w:numPr>
          <w:ilvl w:val="0"/>
          <w:numId w:val="3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Microsoft Office Specialist in Word, PowerPoint, and Excel</w:t>
      </w:r>
    </w:p>
    <w:p w14:paraId="2FF3EFEC" w14:textId="77777777" w:rsidR="00BD5EAB" w:rsidRDefault="00BD5EAB" w:rsidP="00BD5EAB">
      <w:pPr>
        <w:pStyle w:val="ListParagraph"/>
        <w:numPr>
          <w:ilvl w:val="0"/>
          <w:numId w:val="3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Reached national level for Future Business Leaders of America competition in Networking Fundamentals and Computer Problem-Solving.</w:t>
      </w:r>
    </w:p>
    <w:p w14:paraId="3C480BB3" w14:textId="77777777" w:rsidR="00BD5EAB" w:rsidRDefault="00BD5EAB" w:rsidP="00BD5EAB">
      <w:pPr>
        <w:rPr>
          <w:color w:val="auto"/>
        </w:rPr>
      </w:pPr>
    </w:p>
    <w:p w14:paraId="32F59923" w14:textId="77777777" w:rsidR="00BD5EAB" w:rsidRDefault="00BD5EAB" w:rsidP="00BD5EAB">
      <w:pPr>
        <w:rPr>
          <w:color w:val="auto"/>
        </w:rPr>
      </w:pPr>
      <w:r>
        <w:rPr>
          <w:color w:val="auto"/>
        </w:rPr>
        <w:t>References can be provided on request</w:t>
      </w:r>
    </w:p>
    <w:p w14:paraId="130095A8" w14:textId="77777777" w:rsidR="00BD5EAB" w:rsidRDefault="00BD5EAB" w:rsidP="00BD5EAB">
      <w:pPr>
        <w:rPr>
          <w:color w:val="auto"/>
        </w:rPr>
      </w:pPr>
    </w:p>
    <w:p w14:paraId="7B9E0EF2" w14:textId="77777777" w:rsidR="00A668A6" w:rsidRPr="00BD5EAB" w:rsidRDefault="00A668A6" w:rsidP="00BD5EAB"/>
    <w:sectPr w:rsidR="00A668A6" w:rsidRPr="00BD5EAB" w:rsidSect="00617B26">
      <w:footerReference w:type="default" r:id="rId10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31638" w14:textId="77777777" w:rsidR="00D815A4" w:rsidRDefault="00D815A4">
      <w:pPr>
        <w:spacing w:after="0"/>
      </w:pPr>
      <w:r>
        <w:separator/>
      </w:r>
    </w:p>
  </w:endnote>
  <w:endnote w:type="continuationSeparator" w:id="0">
    <w:p w14:paraId="4D5D55DD" w14:textId="77777777" w:rsidR="00D815A4" w:rsidRDefault="00D815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C4F71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64F0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BEA72" w14:textId="77777777" w:rsidR="00D815A4" w:rsidRDefault="00D815A4">
      <w:pPr>
        <w:spacing w:after="0"/>
      </w:pPr>
      <w:r>
        <w:separator/>
      </w:r>
    </w:p>
  </w:footnote>
  <w:footnote w:type="continuationSeparator" w:id="0">
    <w:p w14:paraId="40A95E9D" w14:textId="77777777" w:rsidR="00D815A4" w:rsidRDefault="00D815A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4793385"/>
    <w:multiLevelType w:val="hybridMultilevel"/>
    <w:tmpl w:val="8BC69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9D0B14"/>
    <w:multiLevelType w:val="hybridMultilevel"/>
    <w:tmpl w:val="75641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7B126E"/>
    <w:multiLevelType w:val="hybridMultilevel"/>
    <w:tmpl w:val="4D52C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10C21"/>
    <w:multiLevelType w:val="hybridMultilevel"/>
    <w:tmpl w:val="B88C8330"/>
    <w:lvl w:ilvl="0" w:tplc="7ADCD08A">
      <w:numFmt w:val="bullet"/>
      <w:lvlText w:val=""/>
      <w:lvlJc w:val="left"/>
      <w:pPr>
        <w:ind w:left="1080" w:hanging="360"/>
      </w:pPr>
      <w:rPr>
        <w:rFonts w:ascii="Symbol" w:eastAsia="ヒラギノ角ゴ Pro W3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A41C8D"/>
    <w:multiLevelType w:val="hybridMultilevel"/>
    <w:tmpl w:val="A67A4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7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20"/>
  </w:num>
  <w:num w:numId="16">
    <w:abstractNumId w:val="13"/>
  </w:num>
  <w:num w:numId="17">
    <w:abstractNumId w:val="19"/>
  </w:num>
  <w:num w:numId="18">
    <w:abstractNumId w:val="11"/>
  </w:num>
  <w:num w:numId="19">
    <w:abstractNumId w:val="27"/>
  </w:num>
  <w:num w:numId="20">
    <w:abstractNumId w:val="21"/>
  </w:num>
  <w:num w:numId="21">
    <w:abstractNumId w:val="12"/>
  </w:num>
  <w:num w:numId="22">
    <w:abstractNumId w:val="17"/>
  </w:num>
  <w:num w:numId="23">
    <w:abstractNumId w:val="26"/>
  </w:num>
  <w:num w:numId="24">
    <w:abstractNumId w:val="24"/>
  </w:num>
  <w:num w:numId="25">
    <w:abstractNumId w:val="14"/>
  </w:num>
  <w:num w:numId="26">
    <w:abstractNumId w:val="16"/>
  </w:num>
  <w:num w:numId="27">
    <w:abstractNumId w:val="18"/>
  </w:num>
  <w:num w:numId="28">
    <w:abstractNumId w:val="22"/>
  </w:num>
  <w:num w:numId="29">
    <w:abstractNumId w:val="25"/>
  </w:num>
  <w:num w:numId="30">
    <w:abstractNumId w:val="10"/>
  </w:num>
  <w:num w:numId="31">
    <w:abstractNumId w:val="25"/>
  </w:num>
  <w:num w:numId="32">
    <w:abstractNumId w:val="10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5FF"/>
    <w:rsid w:val="00007D63"/>
    <w:rsid w:val="000A1196"/>
    <w:rsid w:val="000A4F59"/>
    <w:rsid w:val="000B01B0"/>
    <w:rsid w:val="000E500A"/>
    <w:rsid w:val="0010467A"/>
    <w:rsid w:val="00111DB2"/>
    <w:rsid w:val="00141A4C"/>
    <w:rsid w:val="00182D77"/>
    <w:rsid w:val="00183A9F"/>
    <w:rsid w:val="00191F27"/>
    <w:rsid w:val="001B29CF"/>
    <w:rsid w:val="001D440C"/>
    <w:rsid w:val="001E0821"/>
    <w:rsid w:val="001E2BA7"/>
    <w:rsid w:val="001F3EC2"/>
    <w:rsid w:val="00223156"/>
    <w:rsid w:val="00225E67"/>
    <w:rsid w:val="0027650B"/>
    <w:rsid w:val="0028220F"/>
    <w:rsid w:val="002A0807"/>
    <w:rsid w:val="002B3E07"/>
    <w:rsid w:val="002E203C"/>
    <w:rsid w:val="003149B6"/>
    <w:rsid w:val="00356C14"/>
    <w:rsid w:val="0036022E"/>
    <w:rsid w:val="00365C53"/>
    <w:rsid w:val="003A3C44"/>
    <w:rsid w:val="003B4AE7"/>
    <w:rsid w:val="003C7478"/>
    <w:rsid w:val="003F2FB4"/>
    <w:rsid w:val="004210F0"/>
    <w:rsid w:val="004246DA"/>
    <w:rsid w:val="0043209F"/>
    <w:rsid w:val="00435BDC"/>
    <w:rsid w:val="00511327"/>
    <w:rsid w:val="0053510E"/>
    <w:rsid w:val="00580BAD"/>
    <w:rsid w:val="005A61F8"/>
    <w:rsid w:val="00600C70"/>
    <w:rsid w:val="00617B26"/>
    <w:rsid w:val="006270A9"/>
    <w:rsid w:val="00653CE8"/>
    <w:rsid w:val="00653D37"/>
    <w:rsid w:val="00673B2D"/>
    <w:rsid w:val="00675956"/>
    <w:rsid w:val="00681034"/>
    <w:rsid w:val="006A6F77"/>
    <w:rsid w:val="006C2929"/>
    <w:rsid w:val="006D30D2"/>
    <w:rsid w:val="006D5F12"/>
    <w:rsid w:val="006E65F5"/>
    <w:rsid w:val="006F1552"/>
    <w:rsid w:val="007508C8"/>
    <w:rsid w:val="007E368E"/>
    <w:rsid w:val="008126D5"/>
    <w:rsid w:val="00816216"/>
    <w:rsid w:val="0081726D"/>
    <w:rsid w:val="0082515C"/>
    <w:rsid w:val="008341B5"/>
    <w:rsid w:val="00851379"/>
    <w:rsid w:val="0087734B"/>
    <w:rsid w:val="008C59B0"/>
    <w:rsid w:val="008D4186"/>
    <w:rsid w:val="00926B3F"/>
    <w:rsid w:val="00954EFD"/>
    <w:rsid w:val="00976534"/>
    <w:rsid w:val="00981F95"/>
    <w:rsid w:val="009A491A"/>
    <w:rsid w:val="009B562D"/>
    <w:rsid w:val="009D57A2"/>
    <w:rsid w:val="009D5933"/>
    <w:rsid w:val="009E3A05"/>
    <w:rsid w:val="00A00BE0"/>
    <w:rsid w:val="00A04504"/>
    <w:rsid w:val="00A10FDB"/>
    <w:rsid w:val="00A124D4"/>
    <w:rsid w:val="00A233A9"/>
    <w:rsid w:val="00A64476"/>
    <w:rsid w:val="00A668A6"/>
    <w:rsid w:val="00A7564E"/>
    <w:rsid w:val="00A802A9"/>
    <w:rsid w:val="00B750F6"/>
    <w:rsid w:val="00B80206"/>
    <w:rsid w:val="00B84BBC"/>
    <w:rsid w:val="00B84F4E"/>
    <w:rsid w:val="00BA1E25"/>
    <w:rsid w:val="00BB119B"/>
    <w:rsid w:val="00BD5EAB"/>
    <w:rsid w:val="00BD6BC2"/>
    <w:rsid w:val="00BD768D"/>
    <w:rsid w:val="00C04239"/>
    <w:rsid w:val="00C0597C"/>
    <w:rsid w:val="00C31255"/>
    <w:rsid w:val="00C326DA"/>
    <w:rsid w:val="00C4088E"/>
    <w:rsid w:val="00C43528"/>
    <w:rsid w:val="00C435FF"/>
    <w:rsid w:val="00C61F8E"/>
    <w:rsid w:val="00C9383A"/>
    <w:rsid w:val="00C95019"/>
    <w:rsid w:val="00CB5060"/>
    <w:rsid w:val="00CC371B"/>
    <w:rsid w:val="00CC57C9"/>
    <w:rsid w:val="00CD10AD"/>
    <w:rsid w:val="00CD2EA4"/>
    <w:rsid w:val="00D13F8F"/>
    <w:rsid w:val="00D56918"/>
    <w:rsid w:val="00D57523"/>
    <w:rsid w:val="00D625FB"/>
    <w:rsid w:val="00D815A4"/>
    <w:rsid w:val="00D968CC"/>
    <w:rsid w:val="00DA16C1"/>
    <w:rsid w:val="00DA1DEF"/>
    <w:rsid w:val="00DE19C7"/>
    <w:rsid w:val="00E10B98"/>
    <w:rsid w:val="00E26D2A"/>
    <w:rsid w:val="00E64F05"/>
    <w:rsid w:val="00E75CFC"/>
    <w:rsid w:val="00E83E4B"/>
    <w:rsid w:val="00EA0E8C"/>
    <w:rsid w:val="00EF0622"/>
    <w:rsid w:val="00EF496D"/>
    <w:rsid w:val="00F62A40"/>
    <w:rsid w:val="00FB4AC8"/>
    <w:rsid w:val="00FB6E0A"/>
    <w:rsid w:val="00FB7C8C"/>
    <w:rsid w:val="00FC1A7F"/>
    <w:rsid w:val="00FE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DA4C44A"/>
  <w15:chartTrackingRefBased/>
  <w15:docId w15:val="{949587BA-074E-4803-8E99-A5F669E4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customStyle="1" w:styleId="ResumeAlignRight">
    <w:name w:val="Resume Align Right"/>
    <w:basedOn w:val="Normal"/>
    <w:rsid w:val="000A1196"/>
    <w:pPr>
      <w:tabs>
        <w:tab w:val="right" w:pos="10080"/>
      </w:tabs>
      <w:spacing w:after="0"/>
    </w:pPr>
    <w:rPr>
      <w:rFonts w:ascii="Times New Roman" w:eastAsia="SimSun" w:hAnsi="Times New Roman" w:cs="Times New Roman"/>
      <w:color w:val="auto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A668A6"/>
    <w:pPr>
      <w:spacing w:after="0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668A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1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xarmstrong10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xa3203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xa32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1DD4F-DCE8-42F6-A77C-1CF674D31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231</TotalTime>
  <Pages>2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Armstrong</dc:creator>
  <cp:keywords/>
  <cp:lastModifiedBy>Patrick Armstrong</cp:lastModifiedBy>
  <cp:revision>75</cp:revision>
  <dcterms:created xsi:type="dcterms:W3CDTF">2020-03-18T17:07:00Z</dcterms:created>
  <dcterms:modified xsi:type="dcterms:W3CDTF">2021-07-21T10:50:00Z</dcterms:modified>
  <cp:version/>
</cp:coreProperties>
</file>